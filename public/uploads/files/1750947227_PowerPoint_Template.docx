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BF" w:rsidRPr="00F67D3A" w:rsidRDefault="00FE2377" w:rsidP="007D5AC1"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759065" cy="10972800"/>
            <wp:effectExtent l="0" t="0" r="0" b="0"/>
            <wp:wrapNone/>
            <wp:docPr id="284" name="Image 2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09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F0441F" w:rsidP="00F0441F">
      <w:pPr>
        <w:tabs>
          <w:tab w:val="left" w:pos="3153"/>
        </w:tabs>
      </w:pPr>
      <w:r w:rsidRPr="00F67D3A">
        <w:tab/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FE2377" w:rsidP="007D5AC1">
      <w:r>
        <w:rPr>
          <w:noProof/>
          <w:color w:val="333333"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4974A14B" wp14:editId="1A5C9FED">
                <wp:simplePos x="0" y="0"/>
                <wp:positionH relativeFrom="column">
                  <wp:posOffset>1168400</wp:posOffset>
                </wp:positionH>
                <wp:positionV relativeFrom="page">
                  <wp:posOffset>5029200</wp:posOffset>
                </wp:positionV>
                <wp:extent cx="5207000" cy="1485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7ADB" w:rsidRPr="00EF3F37" w:rsidRDefault="00170756" w:rsidP="00B827F7">
                            <w:pPr>
                              <w:pStyle w:val="MyHeadtitle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</w:pPr>
                            <w:r w:rsidRPr="00EF3F37">
                              <w:rPr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Type Document Heading Here</w:t>
                            </w:r>
                          </w:p>
                          <w:p w:rsidR="004F6FD5" w:rsidRPr="00EF3F37" w:rsidRDefault="004F6FD5" w:rsidP="00B827F7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</w:pPr>
                            <w:r w:rsidRPr="00EF3F37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Type</w:t>
                            </w:r>
                            <w:r w:rsidR="00F67D3A" w:rsidRPr="00EF3F37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F3F37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sub</w:t>
                            </w:r>
                            <w:r w:rsidR="00F67D3A" w:rsidRPr="00EF3F37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F3F37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heading here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4A1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pt;margin-top:396pt;width:410pt;height:117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" filled="f" fillcolor="#fffffe" stroked="f" strokecolor="#212120" insetpen="t">
                <v:textbox inset="2.88pt,2.88pt,2.88pt,2.88pt">
                  <w:txbxContent>
                    <w:p w:rsidR="00277ADB" w:rsidRPr="00EF3F37" w:rsidRDefault="00170756" w:rsidP="00B827F7">
                      <w:pPr>
                        <w:pStyle w:val="MyHeadtitle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</w:pPr>
                      <w:r w:rsidRPr="00EF3F37">
                        <w:rPr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Type Document Heading Here</w:t>
                      </w:r>
                    </w:p>
                    <w:p w:rsidR="004F6FD5" w:rsidRPr="00EF3F37" w:rsidRDefault="004F6FD5" w:rsidP="00B827F7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</w:pPr>
                      <w:r w:rsidRPr="00EF3F37"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Type</w:t>
                      </w:r>
                      <w:r w:rsidR="00F67D3A" w:rsidRPr="00EF3F37"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 xml:space="preserve"> </w:t>
                      </w:r>
                      <w:r w:rsidRPr="00EF3F37"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sub</w:t>
                      </w:r>
                      <w:r w:rsidR="00F67D3A" w:rsidRPr="00EF3F37"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 xml:space="preserve"> </w:t>
                      </w:r>
                      <w:r w:rsidRPr="00EF3F37"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heading here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F67D3A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bookmarkEnd w:id="0"/>
    <w:p w:rsidR="00664743" w:rsidRPr="00F67D3A" w:rsidRDefault="00664743" w:rsidP="0065314E">
      <w:pPr>
        <w:tabs>
          <w:tab w:val="left" w:pos="3300"/>
        </w:tabs>
      </w:pPr>
    </w:p>
    <w:sectPr w:rsidR="00664743" w:rsidRPr="00F67D3A" w:rsidSect="002D2E2F">
      <w:headerReference w:type="default" r:id="rId8"/>
      <w:footerReference w:type="default" r:id="rId9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BF1" w:rsidRDefault="00A76BF1">
      <w:r>
        <w:separator/>
      </w:r>
    </w:p>
  </w:endnote>
  <w:endnote w:type="continuationSeparator" w:id="0">
    <w:p w:rsidR="00A76BF1" w:rsidRDefault="00A7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utura LT Book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Pieddepage"/>
      <w:tabs>
        <w:tab w:val="clear" w:pos="4677"/>
        <w:tab w:val="center" w:pos="2160"/>
      </w:tabs>
      <w:ind w:left="540" w:right="54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BF1" w:rsidRDefault="00A76BF1">
      <w:r>
        <w:separator/>
      </w:r>
    </w:p>
  </w:footnote>
  <w:footnote w:type="continuationSeparator" w:id="0">
    <w:p w:rsidR="00A76BF1" w:rsidRDefault="00A76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En-tte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d24d06,#cd6724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77"/>
    <w:rsid w:val="0003594A"/>
    <w:rsid w:val="0005772C"/>
    <w:rsid w:val="000700BE"/>
    <w:rsid w:val="0008305E"/>
    <w:rsid w:val="000A0694"/>
    <w:rsid w:val="000A06FB"/>
    <w:rsid w:val="000A0B9C"/>
    <w:rsid w:val="000A5119"/>
    <w:rsid w:val="000D287E"/>
    <w:rsid w:val="000D28C5"/>
    <w:rsid w:val="000D42B4"/>
    <w:rsid w:val="001026CF"/>
    <w:rsid w:val="001031AE"/>
    <w:rsid w:val="00105DAB"/>
    <w:rsid w:val="00110552"/>
    <w:rsid w:val="00121780"/>
    <w:rsid w:val="00137852"/>
    <w:rsid w:val="001511BD"/>
    <w:rsid w:val="001629C6"/>
    <w:rsid w:val="00170756"/>
    <w:rsid w:val="00186BD1"/>
    <w:rsid w:val="00196281"/>
    <w:rsid w:val="001A17BC"/>
    <w:rsid w:val="001D4728"/>
    <w:rsid w:val="00233CCF"/>
    <w:rsid w:val="00245FB0"/>
    <w:rsid w:val="00251B35"/>
    <w:rsid w:val="00277ADB"/>
    <w:rsid w:val="0028061D"/>
    <w:rsid w:val="002810D4"/>
    <w:rsid w:val="002A4F43"/>
    <w:rsid w:val="002D2E2F"/>
    <w:rsid w:val="002D7216"/>
    <w:rsid w:val="003776DF"/>
    <w:rsid w:val="00395555"/>
    <w:rsid w:val="003A55BD"/>
    <w:rsid w:val="003B02D1"/>
    <w:rsid w:val="003B06ED"/>
    <w:rsid w:val="003B29CE"/>
    <w:rsid w:val="003D6202"/>
    <w:rsid w:val="003E46D9"/>
    <w:rsid w:val="003F320B"/>
    <w:rsid w:val="00400226"/>
    <w:rsid w:val="00401598"/>
    <w:rsid w:val="004248D6"/>
    <w:rsid w:val="004413B9"/>
    <w:rsid w:val="004478A2"/>
    <w:rsid w:val="00456B8A"/>
    <w:rsid w:val="00462184"/>
    <w:rsid w:val="0046341C"/>
    <w:rsid w:val="00464EAF"/>
    <w:rsid w:val="00487531"/>
    <w:rsid w:val="00490C12"/>
    <w:rsid w:val="004A61C2"/>
    <w:rsid w:val="004A73BF"/>
    <w:rsid w:val="004B1C75"/>
    <w:rsid w:val="004B47FE"/>
    <w:rsid w:val="004D6307"/>
    <w:rsid w:val="004F6FD5"/>
    <w:rsid w:val="00514254"/>
    <w:rsid w:val="005312DD"/>
    <w:rsid w:val="00542408"/>
    <w:rsid w:val="005428E2"/>
    <w:rsid w:val="005521D8"/>
    <w:rsid w:val="005659D2"/>
    <w:rsid w:val="00582961"/>
    <w:rsid w:val="005B2F01"/>
    <w:rsid w:val="005D28FC"/>
    <w:rsid w:val="005D4644"/>
    <w:rsid w:val="005D5995"/>
    <w:rsid w:val="005D7A8C"/>
    <w:rsid w:val="005F0D10"/>
    <w:rsid w:val="00613870"/>
    <w:rsid w:val="00620AD1"/>
    <w:rsid w:val="0062270E"/>
    <w:rsid w:val="0065314E"/>
    <w:rsid w:val="00664743"/>
    <w:rsid w:val="0066658E"/>
    <w:rsid w:val="00670CBA"/>
    <w:rsid w:val="006877B6"/>
    <w:rsid w:val="006B053E"/>
    <w:rsid w:val="006E5E42"/>
    <w:rsid w:val="00712871"/>
    <w:rsid w:val="00713057"/>
    <w:rsid w:val="00714ED1"/>
    <w:rsid w:val="0074259F"/>
    <w:rsid w:val="00785EF6"/>
    <w:rsid w:val="00786C53"/>
    <w:rsid w:val="007C62CF"/>
    <w:rsid w:val="007D088D"/>
    <w:rsid w:val="007D5AC1"/>
    <w:rsid w:val="00807046"/>
    <w:rsid w:val="00815DCC"/>
    <w:rsid w:val="00826808"/>
    <w:rsid w:val="00846BFF"/>
    <w:rsid w:val="00861633"/>
    <w:rsid w:val="00861F16"/>
    <w:rsid w:val="008A2396"/>
    <w:rsid w:val="008D5AE9"/>
    <w:rsid w:val="00911927"/>
    <w:rsid w:val="00916CC1"/>
    <w:rsid w:val="00917178"/>
    <w:rsid w:val="009213E1"/>
    <w:rsid w:val="00957114"/>
    <w:rsid w:val="009C4667"/>
    <w:rsid w:val="009E6C07"/>
    <w:rsid w:val="009F1533"/>
    <w:rsid w:val="00A31FBA"/>
    <w:rsid w:val="00A32C1E"/>
    <w:rsid w:val="00A333CF"/>
    <w:rsid w:val="00A37E8F"/>
    <w:rsid w:val="00A570C2"/>
    <w:rsid w:val="00A76BF1"/>
    <w:rsid w:val="00A80198"/>
    <w:rsid w:val="00AE631F"/>
    <w:rsid w:val="00AE66E4"/>
    <w:rsid w:val="00B22718"/>
    <w:rsid w:val="00B23772"/>
    <w:rsid w:val="00B250EE"/>
    <w:rsid w:val="00B267F5"/>
    <w:rsid w:val="00B3059B"/>
    <w:rsid w:val="00B30707"/>
    <w:rsid w:val="00B30918"/>
    <w:rsid w:val="00B62F80"/>
    <w:rsid w:val="00B827F7"/>
    <w:rsid w:val="00BA797B"/>
    <w:rsid w:val="00BC7C6A"/>
    <w:rsid w:val="00BE34C5"/>
    <w:rsid w:val="00BE612A"/>
    <w:rsid w:val="00BF3930"/>
    <w:rsid w:val="00C21369"/>
    <w:rsid w:val="00C25A3E"/>
    <w:rsid w:val="00C26EE4"/>
    <w:rsid w:val="00C27CCF"/>
    <w:rsid w:val="00C3414C"/>
    <w:rsid w:val="00C3734D"/>
    <w:rsid w:val="00C413DE"/>
    <w:rsid w:val="00C56D4E"/>
    <w:rsid w:val="00C751CB"/>
    <w:rsid w:val="00C875D7"/>
    <w:rsid w:val="00CA36A0"/>
    <w:rsid w:val="00CB0577"/>
    <w:rsid w:val="00CB074A"/>
    <w:rsid w:val="00CD3768"/>
    <w:rsid w:val="00CD42AA"/>
    <w:rsid w:val="00CD6687"/>
    <w:rsid w:val="00CE1F92"/>
    <w:rsid w:val="00D01B48"/>
    <w:rsid w:val="00D0219C"/>
    <w:rsid w:val="00D278F8"/>
    <w:rsid w:val="00D3445C"/>
    <w:rsid w:val="00D83470"/>
    <w:rsid w:val="00DB4667"/>
    <w:rsid w:val="00DB49CD"/>
    <w:rsid w:val="00E06F59"/>
    <w:rsid w:val="00E140AC"/>
    <w:rsid w:val="00E50264"/>
    <w:rsid w:val="00E55666"/>
    <w:rsid w:val="00E9456D"/>
    <w:rsid w:val="00EA07D3"/>
    <w:rsid w:val="00EA264C"/>
    <w:rsid w:val="00EB1FAE"/>
    <w:rsid w:val="00EF3F37"/>
    <w:rsid w:val="00F0441F"/>
    <w:rsid w:val="00F331F5"/>
    <w:rsid w:val="00F406CE"/>
    <w:rsid w:val="00F515E5"/>
    <w:rsid w:val="00F61598"/>
    <w:rsid w:val="00F668BF"/>
    <w:rsid w:val="00F67D3A"/>
    <w:rsid w:val="00F85424"/>
    <w:rsid w:val="00F902F6"/>
    <w:rsid w:val="00F9296A"/>
    <w:rsid w:val="00F93A18"/>
    <w:rsid w:val="00FA7A4B"/>
    <w:rsid w:val="00FB40E4"/>
    <w:rsid w:val="00FB435D"/>
    <w:rsid w:val="00FD5515"/>
    <w:rsid w:val="00FE2377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4d06,#cd6724,#ddd,#efa82c,#cd9b17,#f7e8c7,#ff8001,#fad431"/>
    </o:shapedefaults>
    <o:shapelayout v:ext="edit">
      <o:idmap v:ext="edit" data="1"/>
    </o:shapelayout>
  </w:shapeDefaults>
  <w:decimalSymbol w:val="."/>
  <w:listSeparator w:val=","/>
  <w14:docId w14:val="113AF13B"/>
  <w15:docId w15:val="{02DA32CD-11D0-49AB-B3C3-C918BDE5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Titre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-tte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depage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Policepardfaut"/>
    <w:rsid w:val="001A17BC"/>
  </w:style>
  <w:style w:type="character" w:customStyle="1" w:styleId="howc">
    <w:name w:val="howc"/>
    <w:basedOn w:val="Policepardfau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Lienhypertexte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Titre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umrodepage">
    <w:name w:val="page number"/>
    <w:basedOn w:val="Policepardfaut"/>
    <w:rsid w:val="00F0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r\AppData\Local\Temp\Rar$DIa9396.47742.rartemp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Heir</dc:creator>
  <cp:keywords/>
  <dc:description/>
  <cp:lastModifiedBy>Heir</cp:lastModifiedBy>
  <cp:revision>2</cp:revision>
  <dcterms:created xsi:type="dcterms:W3CDTF">2024-11-18T11:09:00Z</dcterms:created>
  <dcterms:modified xsi:type="dcterms:W3CDTF">2024-11-18T12:24:00Z</dcterms:modified>
</cp:coreProperties>
</file>